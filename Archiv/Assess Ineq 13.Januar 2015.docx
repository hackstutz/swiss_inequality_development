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E70D2A"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el"/>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Untertitel"/>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11BB778E" w:rsidR="009F5BCC" w:rsidRPr="00EF5168" w:rsidRDefault="00542029" w:rsidP="00D044CF">
            <w:pPr>
              <w:jc w:val="center"/>
              <w:rPr>
                <w:lang w:val="en-US"/>
              </w:rPr>
            </w:pPr>
            <w:r>
              <w:rPr>
                <w:lang w:val="en-US"/>
              </w:rPr>
              <w:t>January</w:t>
            </w:r>
            <w:r w:rsidRPr="00EF5168">
              <w:rPr>
                <w:lang w:val="en-US"/>
              </w:rPr>
              <w:t xml:space="preserve"> </w:t>
            </w:r>
            <w:r w:rsidR="00D044CF" w:rsidRPr="00EF5168">
              <w:rPr>
                <w:lang w:val="en-US"/>
              </w:rPr>
              <w:t>201</w:t>
            </w:r>
            <w:r>
              <w:rPr>
                <w:lang w:val="en-US"/>
              </w:rPr>
              <w:t>5</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2F80B220"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w:t>
            </w:r>
            <w:r w:rsidR="009801C0">
              <w:rPr>
                <w:lang w:val="en-US"/>
              </w:rPr>
              <w:t xml:space="preserve"> Compared </w:t>
            </w:r>
            <w:r w:rsidR="00B944D9">
              <w:rPr>
                <w:lang w:val="en-US"/>
              </w:rPr>
              <w:t>to</w:t>
            </w:r>
            <w:r w:rsidR="009E437A">
              <w:rPr>
                <w:lang w:val="en-US"/>
              </w:rPr>
              <w:t xml:space="preserve"> a Swiss Household Survey</w:t>
            </w:r>
            <w:r w:rsidR="009801C0">
              <w:rPr>
                <w:lang w:val="en-US"/>
              </w:rPr>
              <w:t>, that is used for governmental reports on inequality,</w:t>
            </w:r>
            <w:r w:rsidR="009E437A">
              <w:rPr>
                <w:lang w:val="en-US"/>
              </w:rPr>
              <w:t xml:space="preserve"> </w:t>
            </w:r>
            <w:r w:rsidR="00B944D9">
              <w:rPr>
                <w:lang w:val="en-US"/>
              </w:rPr>
              <w:t>lower and very high incomes are better represented</w:t>
            </w:r>
            <w:r w:rsidR="009E437A">
              <w:rPr>
                <w:lang w:val="en-US"/>
              </w:rPr>
              <w:t xml:space="preserve"> within tax data</w:t>
            </w:r>
            <w:r w:rsidR="00B944D9">
              <w:rPr>
                <w:lang w:val="en-US"/>
              </w:rPr>
              <w:t xml:space="preserve">, </w:t>
            </w:r>
            <w:r w:rsidR="009801C0">
              <w:rPr>
                <w:lang w:val="en-US"/>
              </w:rPr>
              <w:t>which consequently results in higher inequality if assessed with tax data</w:t>
            </w:r>
            <w:r w:rsidR="009E437A">
              <w:rPr>
                <w:lang w:val="en-US"/>
              </w:rPr>
              <w:t>. Then</w:t>
            </w:r>
            <w:r w:rsidR="00B944D9">
              <w:rPr>
                <w:lang w:val="en-US"/>
              </w:rPr>
              <w:t xml:space="preserve"> we </w:t>
            </w:r>
            <w:r w:rsidR="009E437A">
              <w:rPr>
                <w:lang w:val="en-US"/>
              </w:rPr>
              <w:t>see</w:t>
            </w:r>
            <w:r w:rsidR="00B944D9">
              <w:rPr>
                <w:lang w:val="en-US"/>
              </w:rPr>
              <w:t xml:space="preserve"> that concepts used </w:t>
            </w:r>
            <w:r w:rsidR="009801C0">
              <w:rPr>
                <w:lang w:val="en-US"/>
              </w:rPr>
              <w:t xml:space="preserve">with </w:t>
            </w:r>
            <w:r w:rsidR="00B944D9">
              <w:rPr>
                <w:lang w:val="en-US"/>
              </w:rPr>
              <w:t xml:space="preserve">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w:t>
            </w:r>
            <w:r w:rsidR="00165CC1">
              <w:rPr>
                <w:lang w:val="en-US"/>
              </w:rPr>
              <w:t>heavily</w:t>
            </w:r>
            <w:r w:rsidR="009E437A">
              <w:rPr>
                <w:lang w:val="en-US"/>
              </w:rPr>
              <w:t>.</w:t>
            </w:r>
            <w:r w:rsidR="00470ED1">
              <w:rPr>
                <w:lang w:val="en-US"/>
              </w:rPr>
              <w:t xml:space="preserve"> </w:t>
            </w:r>
            <w:r w:rsidR="009801C0">
              <w:rPr>
                <w:lang w:val="en-US"/>
              </w:rPr>
              <w:t xml:space="preserve">As a substantial finding for </w:t>
            </w:r>
            <w:r w:rsidR="00470ED1">
              <w:rPr>
                <w:lang w:val="en-US"/>
              </w:rPr>
              <w:t xml:space="preserve">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773E3802" w14:textId="77777777" w:rsidR="00165CC1" w:rsidRDefault="00165CC1" w:rsidP="004F7B96">
      <w:pPr>
        <w:pStyle w:val="Inhaltsverzeichnis"/>
        <w:spacing w:line="100" w:lineRule="atLeast"/>
      </w:pPr>
      <w:bookmarkStart w:id="2" w:name="_Toc406505783"/>
    </w:p>
    <w:p w14:paraId="6A889872" w14:textId="77777777" w:rsidR="008D61F6" w:rsidRDefault="008D61F6" w:rsidP="004F7B96">
      <w:pPr>
        <w:pStyle w:val="Inhaltsverzeichnis"/>
        <w:spacing w:line="100" w:lineRule="atLeast"/>
      </w:pPr>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Verzeichnis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E70D2A">
      <w:pPr>
        <w:pStyle w:val="Verzeichnis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E70D2A">
      <w:pPr>
        <w:pStyle w:val="Verzeichnis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E70D2A">
      <w:pPr>
        <w:pStyle w:val="Verzeichnis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E70D2A">
      <w:pPr>
        <w:pStyle w:val="Verzeichnis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E70D2A">
      <w:pPr>
        <w:pStyle w:val="Verzeichnis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E70D2A">
      <w:pPr>
        <w:pStyle w:val="Verzeichnis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E70D2A">
      <w:pPr>
        <w:pStyle w:val="Verzeichnis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E70D2A">
      <w:pPr>
        <w:pStyle w:val="Verzeichnis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E70D2A">
      <w:pPr>
        <w:pStyle w:val="Verzeichnis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E70D2A">
      <w:pPr>
        <w:pStyle w:val="Verzeichnis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E70D2A">
      <w:pPr>
        <w:pStyle w:val="Verzeichnis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E70D2A">
      <w:pPr>
        <w:pStyle w:val="Verzeichnis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E70D2A">
      <w:pPr>
        <w:pStyle w:val="Verzeichnis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E70D2A">
      <w:pPr>
        <w:pStyle w:val="Verzeichnis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E70D2A">
      <w:pPr>
        <w:pStyle w:val="Verzeichnis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berschrift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F5D22A6" w:rsidR="00D044CF" w:rsidRDefault="00D044CF" w:rsidP="00D044CF">
      <w:pPr>
        <w:rPr>
          <w:lang w:val="en-US"/>
        </w:rPr>
      </w:pPr>
      <w:r w:rsidRPr="00D044CF">
        <w:rPr>
          <w:lang w:val="en-US"/>
        </w:rPr>
        <w:t xml:space="preserve">Given the importance of the subject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Pr="00D044CF">
        <w:rPr>
          <w:lang w:val="en-US"/>
        </w:rPr>
        <w:t xml:space="preserve">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1D211BD2"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In section 3 we show in what w</w:t>
      </w:r>
      <w:r w:rsidR="00F471A8">
        <w:rPr>
          <w:lang w:val="en-US"/>
        </w:rPr>
        <w:t>ay</w:t>
      </w:r>
      <w:r w:rsidRPr="00D044CF">
        <w:rPr>
          <w:lang w:val="en-US"/>
        </w:rPr>
        <w:t xml:space="preserve"> </w:t>
      </w:r>
      <w:r w:rsidR="00945DA0">
        <w:rPr>
          <w:lang w:val="en-US"/>
        </w:rPr>
        <w:t xml:space="preserve">either </w:t>
      </w:r>
      <w:r w:rsidRPr="00D044CF">
        <w:rPr>
          <w:lang w:val="en-US"/>
        </w:rPr>
        <w:t>tax or survey data are</w:t>
      </w:r>
      <w:r w:rsidR="00F471A8">
        <w:rPr>
          <w:lang w:val="en-US"/>
        </w:rPr>
        <w:t xml:space="preserve"> theoretically</w:t>
      </w:r>
      <w:r w:rsidRPr="00D044CF">
        <w:rPr>
          <w:lang w:val="en-US"/>
        </w:rPr>
        <w:t xml:space="preserv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00F471A8">
        <w:rPr>
          <w:lang w:val="en-US"/>
        </w:rPr>
        <w:t xml:space="preserve"> This section provides several empirical tests of tax statistic specific concepts, which allows us to distinguish major from minor methodological issues.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 xml:space="preserve">summarize </w:t>
      </w:r>
      <w:r w:rsidR="00F471A8">
        <w:rPr>
          <w:lang w:val="en-US"/>
        </w:rPr>
        <w:t>and discus our findings in a broader perspective.</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berschrift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1A34FB5E"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To be clear among who</w:t>
      </w:r>
      <w:r w:rsidR="00F471A8">
        <w:rPr>
          <w:lang w:val="en-US"/>
        </w:rPr>
        <w:t>m</w:t>
      </w:r>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berschrift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unotenzeichen"/>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0623FEA7" w:rsidR="00036871" w:rsidRDefault="00D044CF" w:rsidP="009B2515">
      <w:pPr>
        <w:pStyle w:val="Beschriftung"/>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xml:space="preserve">: the income measure,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2DECFE6C" w:rsidR="009B2515" w:rsidRPr="005E4140" w:rsidRDefault="009B2515" w:rsidP="009B2515">
      <w:pPr>
        <w:pStyle w:val="Beschriftung"/>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r w:rsidRPr="00E66771">
        <w:rPr>
          <w:noProof/>
          <w:lang w:eastAsia="de-CH"/>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p>
    <w:p w14:paraId="672B86C8" w14:textId="6F192C39" w:rsidR="009B2515" w:rsidRPr="00DD5282" w:rsidRDefault="00DD5282" w:rsidP="006A2614">
      <w:pPr>
        <w:pStyle w:val="Beschriftung"/>
        <w:rPr>
          <w:sz w:val="24"/>
          <w:szCs w:val="24"/>
          <w:lang w:val="en-US"/>
        </w:rPr>
      </w:pPr>
      <w:bookmarkStart w:id="9" w:name="_Ref406511993"/>
      <w:bookmarkStart w:id="10"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9"/>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0"/>
    </w:p>
    <w:p w14:paraId="0A79EC9B" w14:textId="77777777" w:rsidR="00676E3F" w:rsidRPr="008B734B" w:rsidRDefault="00676E3F" w:rsidP="00676E3F">
      <w:pPr>
        <w:pStyle w:val="berschrift2"/>
        <w:rPr>
          <w:lang w:val="en-US"/>
        </w:rPr>
      </w:pPr>
      <w:bookmarkStart w:id="11" w:name="_Ref399841803"/>
      <w:bookmarkStart w:id="12" w:name="_Ref399849930"/>
      <w:bookmarkStart w:id="13" w:name="_Toc406505787"/>
      <w:r w:rsidRPr="008B734B">
        <w:rPr>
          <w:lang w:val="en-US"/>
        </w:rPr>
        <w:t>Measuring inequality</w:t>
      </w:r>
      <w:bookmarkEnd w:id="11"/>
      <w:bookmarkEnd w:id="12"/>
      <w:bookmarkEnd w:id="13"/>
    </w:p>
    <w:p w14:paraId="0276AC69" w14:textId="77E94016"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28F224"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68DE693C" w:rsidR="001D27D7" w:rsidRDefault="00361A2D" w:rsidP="00B1464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xml:space="preserv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berschrift2"/>
      </w:pPr>
      <w:bookmarkStart w:id="14" w:name="_Ref406405239"/>
      <w:bookmarkStart w:id="15" w:name="_Toc406505788"/>
      <w:r w:rsidRPr="00676E3F">
        <w:t>Statistical Units</w:t>
      </w:r>
      <w:bookmarkEnd w:id="14"/>
      <w:bookmarkEnd w:id="15"/>
    </w:p>
    <w:p w14:paraId="47E640C9" w14:textId="6E8E7FB0" w:rsidR="001D27D7" w:rsidRPr="00676E3F" w:rsidRDefault="001D27D7" w:rsidP="001D27D7">
      <w:pPr>
        <w:rPr>
          <w:lang w:val="en-US"/>
        </w:rPr>
      </w:pPr>
      <w:r w:rsidRPr="00676E3F">
        <w:rPr>
          <w:lang w:val="en-US"/>
        </w:rPr>
        <w:t xml:space="preserve">The agreed standard on </w:t>
      </w:r>
      <w:r w:rsidR="00FB64F2">
        <w:rPr>
          <w:lang w:val="en-US"/>
        </w:rPr>
        <w:t xml:space="preserve">statistical units for </w:t>
      </w:r>
      <w:r w:rsidRPr="00676E3F">
        <w:rPr>
          <w:lang w:val="en-US"/>
        </w:rPr>
        <w:t xml:space="preserve">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w:t>
      </w:r>
      <w:r w:rsidRPr="00676E3F">
        <w:rPr>
          <w:lang w:val="en-US"/>
        </w:rPr>
        <w:lastRenderedPageBreak/>
        <w:t xml:space="preserve">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t>
      </w:r>
      <w:r w:rsidR="00FB64F2">
        <w:rPr>
          <w:lang w:val="en-US"/>
        </w:rPr>
        <w:t>for</w:t>
      </w:r>
      <w:r w:rsidRPr="00676E3F">
        <w:rPr>
          <w:lang w:val="en-US"/>
        </w:rPr>
        <w:t xml:space="preserve"> people </w:t>
      </w:r>
      <w:r w:rsidR="00FB64F2" w:rsidRPr="00676E3F">
        <w:rPr>
          <w:lang w:val="en-US"/>
        </w:rPr>
        <w:t>shari</w:t>
      </w:r>
      <w:r w:rsidR="00FB64F2">
        <w:rPr>
          <w:lang w:val="en-US"/>
        </w:rPr>
        <w:t>ng</w:t>
      </w:r>
      <w:r w:rsidRPr="00676E3F">
        <w:rPr>
          <w:lang w:val="en-US"/>
        </w:rPr>
        <w:t xml:space="preserve"> living space and commodities. To compare the individual economic well-being among individuals living in different households usually equivalence scales are used </w:t>
      </w:r>
      <w:r>
        <w:rPr>
          <w:lang w:val="en-US"/>
        </w:rPr>
        <w:t xml:space="preserve">as </w:t>
      </w:r>
      <w:r w:rsidR="00A15967">
        <w:rPr>
          <w:lang w:val="en-US"/>
        </w:rPr>
        <w:t xml:space="preserve">already </w:t>
      </w:r>
      <w:r>
        <w:rPr>
          <w:lang w:val="en-US"/>
        </w:rPr>
        <w:t>mentioned above.</w:t>
      </w:r>
    </w:p>
    <w:p w14:paraId="674F52DF" w14:textId="77777777" w:rsidR="00676E3F" w:rsidRDefault="00676E3F" w:rsidP="00676E3F">
      <w:pPr>
        <w:pStyle w:val="berschrift2"/>
        <w:rPr>
          <w:lang w:val="en-US"/>
        </w:rPr>
      </w:pPr>
      <w:bookmarkStart w:id="16" w:name="_Ref399841861"/>
      <w:bookmarkStart w:id="17" w:name="_Toc406505789"/>
      <w:r w:rsidRPr="00676E3F">
        <w:rPr>
          <w:lang w:val="en-US"/>
        </w:rPr>
        <w:t>Coverage Issues</w:t>
      </w:r>
      <w:bookmarkEnd w:id="16"/>
      <w:bookmarkEnd w:id="17"/>
    </w:p>
    <w:p w14:paraId="0001B184" w14:textId="2BC938AF"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xml:space="preserve">.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18" w:name="_Ref399330540"/>
      <w:bookmarkStart w:id="19" w:name="_Toc406505790"/>
      <w:r w:rsidRPr="00B14648">
        <w:rPr>
          <w:lang w:val="en-US"/>
        </w:rPr>
        <w:t>Comparison of tax data and survey data – overview of advantages and shortcomings</w:t>
      </w:r>
      <w:bookmarkEnd w:id="18"/>
      <w:bookmarkEnd w:id="19"/>
    </w:p>
    <w:p w14:paraId="09876D70" w14:textId="49C7448C"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20"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0"/>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21C4D1F2"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 xml:space="preserve">Taxable </w:t>
      </w:r>
      <w:r w:rsidR="00BC07A1">
        <w:rPr>
          <w:rFonts w:ascii="Lucida Sans" w:hAnsi="Lucida Sans"/>
          <w:sz w:val="19"/>
          <w:szCs w:val="19"/>
          <w:lang w:val="en-US"/>
        </w:rPr>
        <w:lastRenderedPageBreak/>
        <w:t>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190D1DB5"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ED357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are discussed in the literature (Särndal et al., 2003), but 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berschrift1"/>
        <w:rPr>
          <w:lang w:val="en-US"/>
        </w:rPr>
      </w:pPr>
      <w:bookmarkStart w:id="21" w:name="_Toc406505791"/>
      <w:bookmarkStart w:id="22" w:name="_Ref406677101"/>
      <w:bookmarkStart w:id="23" w:name="_Ref406686090"/>
      <w:r>
        <w:rPr>
          <w:lang w:val="en-US"/>
        </w:rPr>
        <w:t>Different trends for income inequality in Switzerland</w:t>
      </w:r>
      <w:r w:rsidR="00A440C5">
        <w:rPr>
          <w:lang w:val="en-US"/>
        </w:rPr>
        <w:t xml:space="preserve"> due to methodological differences?</w:t>
      </w:r>
      <w:bookmarkEnd w:id="21"/>
      <w:bookmarkEnd w:id="22"/>
      <w:bookmarkEnd w:id="23"/>
    </w:p>
    <w:p w14:paraId="462D907A" w14:textId="465BE927"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xml:space="preserve">. As a Non-EU member </w:t>
      </w:r>
      <w:r w:rsidR="00B14648" w:rsidRPr="00B14648">
        <w:rPr>
          <w:lang w:val="en-US"/>
        </w:rPr>
        <w:t xml:space="preserve">Switzerland </w:t>
      </w:r>
      <w:r w:rsidR="00B14648" w:rsidRPr="00B14648">
        <w:rPr>
          <w:lang w:val="en-US"/>
        </w:rPr>
        <w:lastRenderedPageBreak/>
        <w:t>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informations</w:t>
      </w:r>
      <w:r w:rsidR="00B14648" w:rsidRPr="00B14648">
        <w:rPr>
          <w:lang w:val="en-US"/>
        </w:rPr>
        <w:t xml:space="preserve">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eastAsia="de-CH"/>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92879" w:rsidRPr="008E19F9">
        <w:rPr>
          <w:noProof/>
          <w:lang w:val="en-US" w:eastAsia="de-CH"/>
        </w:rPr>
        <w:t xml:space="preserve"> </w:t>
      </w:r>
      <w:r>
        <w:rPr>
          <w:noProof/>
          <w:lang w:eastAsia="de-CH"/>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45DDA2" w14:textId="18C9365F" w:rsidR="005E7BD6" w:rsidRPr="005E7BD6" w:rsidRDefault="00616B27" w:rsidP="005E7BD6">
      <w:pPr>
        <w:pStyle w:val="Beschriftung"/>
        <w:rPr>
          <w:sz w:val="24"/>
          <w:szCs w:val="24"/>
          <w:lang w:val="en-US"/>
        </w:rPr>
      </w:pPr>
      <w:bookmarkStart w:id="24" w:name="_Ref406511415"/>
      <w:bookmarkStart w:id="25"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4"/>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5"/>
    </w:p>
    <w:p w14:paraId="3F539B9A" w14:textId="5C0B22F8"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r w:rsidR="001119D4">
        <w:rPr>
          <w:lang w:val="en-US"/>
        </w:rPr>
        <w:t>raise.</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3C0AF236"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w:t>
      </w:r>
      <w:r w:rsidR="00126FF4">
        <w:rPr>
          <w:lang w:val="en-US"/>
        </w:rPr>
        <w:t>society</w:t>
      </w:r>
      <w:r w:rsidR="00FA3485">
        <w:rPr>
          <w:lang w:val="en-US"/>
        </w:rPr>
        <w:t xml:space="preserve">”, although he finds a strong positive correlation with other inequality measures. </w:t>
      </w:r>
      <w:r w:rsidR="000F66A6" w:rsidRPr="00B14648">
        <w:rPr>
          <w:lang w:val="en-US"/>
        </w:rPr>
        <w:t>Third, different income concepts were used.</w:t>
      </w:r>
      <w:r w:rsidR="00126FF4">
        <w:rPr>
          <w:lang w:val="en-US"/>
        </w:rPr>
        <w:t xml:space="preserve"> The top income studies work with taxable incomes while the surveys rely on </w:t>
      </w:r>
      <w:r w:rsidR="00126FF4">
        <w:rPr>
          <w:lang w:val="en-US"/>
        </w:rPr>
        <w:lastRenderedPageBreak/>
        <w:t>disposable income.</w:t>
      </w:r>
      <w:r w:rsidR="000F66A6" w:rsidRPr="00B14648">
        <w:rPr>
          <w:lang w:val="en-US"/>
        </w:rPr>
        <w:t xml:space="preserve"> As it is shown by Modetta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berschrift1"/>
        <w:rPr>
          <w:lang w:val="en-US"/>
        </w:rPr>
      </w:pPr>
      <w:bookmarkStart w:id="26" w:name="_Toc406505792"/>
      <w:r w:rsidRPr="00B14648">
        <w:rPr>
          <w:lang w:val="en-US"/>
        </w:rPr>
        <w:t>Assessing income inequality trend</w:t>
      </w:r>
      <w:r w:rsidR="00341DAB">
        <w:rPr>
          <w:lang w:val="en-US"/>
        </w:rPr>
        <w:t>s</w:t>
      </w:r>
      <w:r w:rsidRPr="00B14648">
        <w:rPr>
          <w:lang w:val="en-US"/>
        </w:rPr>
        <w:t xml:space="preserve"> with tax data for Switzerland</w:t>
      </w:r>
      <w:bookmarkEnd w:id="26"/>
    </w:p>
    <w:p w14:paraId="1B2BAD3F" w14:textId="62F7654B"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w:t>
      </w:r>
      <w:r w:rsidR="001119D4">
        <w:rPr>
          <w:lang w:val="en-US"/>
        </w:rPr>
        <w:t xml:space="preserve"> substantial</w:t>
      </w:r>
      <w:r>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 xml:space="preserve">shed </w:t>
      </w:r>
      <w:r w:rsidR="001119D4">
        <w:rPr>
          <w:lang w:val="en-US"/>
        </w:rPr>
        <w:t xml:space="preserve">more </w:t>
      </w:r>
      <w:r w:rsidR="00887475">
        <w:rPr>
          <w:lang w:val="en-US"/>
        </w:rPr>
        <w:t>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w:t>
      </w:r>
      <w:r w:rsidR="001119D4">
        <w:rPr>
          <w:lang w:val="en-US"/>
        </w:rPr>
        <w:t>tests prestented</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26DDD269"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unotenzeichen"/>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Beschriftung"/>
        <w:rPr>
          <w:sz w:val="24"/>
          <w:szCs w:val="24"/>
          <w:lang w:val="en-US"/>
        </w:rPr>
      </w:pPr>
      <w:bookmarkStart w:id="27" w:name="_Ref406507901"/>
      <w:bookmarkStart w:id="28"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27"/>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28"/>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E70D2A"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E70D2A"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E70D2A"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E70D2A"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E70D2A"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E70D2A"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E70D2A"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E70D2A"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berschrift2"/>
        <w:rPr>
          <w:lang w:val="en-US"/>
        </w:rPr>
      </w:pPr>
      <w:bookmarkStart w:id="29" w:name="_Toc406505793"/>
      <w:r w:rsidRPr="00154023">
        <w:rPr>
          <w:lang w:val="en-US"/>
        </w:rPr>
        <w:t>Defining Economic resources</w:t>
      </w:r>
      <w:bookmarkEnd w:id="29"/>
    </w:p>
    <w:p w14:paraId="6B13BC32" w14:textId="6D20898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Pr="00154023">
        <w:rPr>
          <w:lang w:val="en-US"/>
        </w:rPr>
        <w:lastRenderedPageBreak/>
        <w:t>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w:t>
      </w:r>
      <w:r w:rsidR="009E3507">
        <w:rPr>
          <w:lang w:val="en-US"/>
        </w:rPr>
        <w:t>Additionally</w:t>
      </w:r>
      <w:r w:rsidRPr="00154023">
        <w:rPr>
          <w:lang w:val="en-US"/>
        </w:rPr>
        <w:t xml:space="preserve"> 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berschrift3"/>
        <w:rPr>
          <w:i/>
          <w:lang w:val="en-US"/>
        </w:rPr>
      </w:pPr>
      <w:bookmarkStart w:id="30" w:name="_Ref404961105"/>
      <w:bookmarkStart w:id="31" w:name="_Toc406505794"/>
      <w:r>
        <w:rPr>
          <w:i/>
          <w:lang w:val="en-US"/>
        </w:rPr>
        <w:t>Income definitions within tax data</w:t>
      </w:r>
      <w:bookmarkEnd w:id="30"/>
      <w:bookmarkEnd w:id="31"/>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enabsatz"/>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2133DB54"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unotenzeichen"/>
          <w:lang w:val="en-US"/>
        </w:rPr>
        <w:footnoteReference w:id="8"/>
      </w:r>
      <w:r>
        <w:rPr>
          <w:lang w:val="en-US"/>
        </w:rPr>
        <w:t xml:space="preserve">.  </w:t>
      </w:r>
    </w:p>
    <w:p w14:paraId="375EF87D" w14:textId="77777777" w:rsidR="00190B1B" w:rsidRDefault="00190B1B" w:rsidP="00154023">
      <w:pPr>
        <w:rPr>
          <w:lang w:val="en-US"/>
        </w:rPr>
      </w:pPr>
    </w:p>
    <w:p w14:paraId="516F9C9D" w14:textId="1449C16A"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6162040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Then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berschrift3"/>
        <w:rPr>
          <w:i/>
          <w:lang w:val="en-US"/>
        </w:rPr>
      </w:pPr>
      <w:bookmarkStart w:id="32" w:name="_Ref404961181"/>
      <w:bookmarkStart w:id="33" w:name="_Toc406505795"/>
      <w:r>
        <w:rPr>
          <w:i/>
          <w:lang w:val="en-US"/>
        </w:rPr>
        <w:t xml:space="preserve">Using </w:t>
      </w:r>
      <w:r w:rsidR="0040615D" w:rsidRPr="0040615D">
        <w:rPr>
          <w:i/>
          <w:lang w:val="en-US"/>
        </w:rPr>
        <w:t>Income corrected with an equivalence scale based on tax information</w:t>
      </w:r>
      <w:bookmarkEnd w:id="32"/>
      <w:bookmarkEnd w:id="33"/>
    </w:p>
    <w:p w14:paraId="42C46ED0" w14:textId="216C4AAE"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6E4B8970"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9E3507">
        <w:rPr>
          <w:lang w:val="en-US"/>
        </w:rPr>
        <w:t>scale</w:t>
      </w:r>
      <w:r w:rsidRPr="003B2B0A">
        <w:rPr>
          <w:lang w:val="en-US"/>
        </w:rPr>
        <w:t xml:space="preserve"> has </w:t>
      </w:r>
      <w:r w:rsidR="009E3507">
        <w:rPr>
          <w:lang w:val="en-US"/>
        </w:rPr>
        <w:t>already 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eastAsia="de-CH"/>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Beschriftung"/>
        <w:rPr>
          <w:sz w:val="24"/>
          <w:szCs w:val="24"/>
          <w:lang w:val="en-US"/>
        </w:rPr>
      </w:pPr>
      <w:bookmarkStart w:id="34"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4"/>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berschrift2"/>
        <w:rPr>
          <w:lang w:val="en-US"/>
        </w:rPr>
      </w:pPr>
      <w:bookmarkStart w:id="35" w:name="_Ref399518083"/>
      <w:bookmarkStart w:id="36" w:name="_Toc406505796"/>
      <w:r w:rsidRPr="00154023">
        <w:rPr>
          <w:lang w:val="en-US"/>
        </w:rPr>
        <w:t>Measuring inequality</w:t>
      </w:r>
      <w:bookmarkEnd w:id="35"/>
      <w:bookmarkEnd w:id="36"/>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berschrift3"/>
        <w:rPr>
          <w:i/>
          <w:lang w:val="en-US"/>
        </w:rPr>
      </w:pPr>
      <w:bookmarkStart w:id="37" w:name="_Ref405912025"/>
      <w:bookmarkStart w:id="38" w:name="_Toc406505797"/>
      <w:r w:rsidRPr="00E90501">
        <w:rPr>
          <w:i/>
          <w:lang w:val="en-US"/>
        </w:rPr>
        <w:lastRenderedPageBreak/>
        <w:t>Change over time: difference between one population measures</w:t>
      </w:r>
      <w:bookmarkEnd w:id="37"/>
      <w:bookmarkEnd w:id="38"/>
    </w:p>
    <w:p w14:paraId="5765C286" w14:textId="675CA33D"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E70D2A"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E70D2A"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982689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19014000"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FB4BB4"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w:t>
      </w:r>
      <w:r w:rsidR="00912ED7">
        <w:rPr>
          <w:lang w:val="en-US"/>
        </w:rPr>
        <w:t xml:space="preserve"> anymore</w:t>
      </w:r>
      <w:r>
        <w:rPr>
          <w:lang w:val="en-US"/>
        </w:rPr>
        <w:t xml:space="preserve">, but </w:t>
      </w:r>
      <w:r w:rsidR="004A6F24">
        <w:rPr>
          <w:lang w:val="en-US"/>
        </w:rPr>
        <w:t>changes over time are</w:t>
      </w:r>
      <w:r>
        <w:rPr>
          <w:lang w:val="en-US"/>
        </w:rPr>
        <w:t xml:space="preserve"> comparable between each </w:t>
      </w:r>
      <w:r w:rsidR="00912ED7">
        <w:rPr>
          <w:lang w:val="en-US"/>
        </w:rPr>
        <w:t>series</w:t>
      </w:r>
      <w:r>
        <w:rPr>
          <w:lang w:val="en-US"/>
        </w:rPr>
        <w:t>.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berschrift3"/>
        <w:rPr>
          <w:i/>
          <w:lang w:val="en-US"/>
        </w:rPr>
      </w:pPr>
      <w:bookmarkStart w:id="39" w:name="_Ref405912071"/>
      <w:bookmarkStart w:id="40" w:name="_Toc406505798"/>
      <w:r w:rsidRPr="00E90501">
        <w:rPr>
          <w:i/>
          <w:lang w:val="en-US"/>
        </w:rPr>
        <w:lastRenderedPageBreak/>
        <w:t xml:space="preserve">Change over time: </w:t>
      </w:r>
      <w:r>
        <w:rPr>
          <w:i/>
          <w:lang w:val="en-US"/>
        </w:rPr>
        <w:t>One population measures vs relative distribution</w:t>
      </w:r>
      <w:bookmarkEnd w:id="39"/>
      <w:bookmarkEnd w:id="40"/>
    </w:p>
    <w:p w14:paraId="394641CA" w14:textId="0E0D7D69"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953A3D">
        <w:rPr>
          <w:lang w:val="en-US"/>
        </w:rPr>
        <w:t xml:space="preserve"> </w:t>
      </w:r>
      <w:r w:rsidR="00AC0437">
        <w:rPr>
          <w:lang w:val="en-US"/>
        </w:rPr>
        <w:t>)</w:t>
      </w:r>
      <w:r w:rsidR="00542029">
        <w:rPr>
          <w:rStyle w:val="Funotenzeichen"/>
          <w:lang w:val="en-US"/>
        </w:rPr>
        <w:footnoteReference w:id="11"/>
      </w:r>
      <w:r w:rsidR="00AC0437">
        <w:rPr>
          <w:lang w:val="en-US"/>
        </w:rPr>
        <w:t>.</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535D77"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471BDB">
        <w:rPr>
          <w:lang w:val="en-US"/>
        </w:rPr>
        <w:t xml:space="preserve">distribution </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Beschriftung"/>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Beschriftung"/>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1906599D"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w:t>
      </w:r>
      <w:r w:rsidR="00154023" w:rsidRPr="00154023">
        <w:rPr>
          <w:lang w:val="en-US"/>
        </w:rPr>
        <w:lastRenderedPageBreak/>
        <w:t>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Beschriftung"/>
        <w:rPr>
          <w:rStyle w:val="Kommentarzeichen"/>
          <w:bCs w:val="0"/>
          <w:lang w:val="en-US"/>
        </w:rPr>
      </w:pPr>
      <w:bookmarkStart w:id="41" w:name="_Ref406511075"/>
      <w:bookmarkStart w:id="42"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41"/>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42"/>
      <w:r w:rsidRPr="005E7BD6">
        <w:rPr>
          <w:rStyle w:val="Kommentarzeichen"/>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berschrift2"/>
        <w:rPr>
          <w:lang w:val="en-US"/>
        </w:rPr>
      </w:pPr>
      <w:bookmarkStart w:id="43" w:name="_Toc406505799"/>
      <w:r w:rsidRPr="00154023">
        <w:rPr>
          <w:lang w:val="en-US"/>
        </w:rPr>
        <w:t>Statistical units</w:t>
      </w:r>
      <w:bookmarkEnd w:id="43"/>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w:t>
      </w:r>
      <w:r w:rsidRPr="00154023">
        <w:rPr>
          <w:lang w:val="en-US"/>
        </w:rPr>
        <w:lastRenderedPageBreak/>
        <w:t>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43DB6B33"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w:t>
      </w:r>
      <w:r w:rsidR="00B04FEA">
        <w:rPr>
          <w:lang w:val="en-US"/>
        </w:rPr>
        <w:t>tp</w:t>
      </w:r>
      <w:r w:rsidR="00F6130E">
        <w:rPr>
          <w:lang w:val="en-US"/>
        </w:rPr>
        <w:t xml:space="preserve"> </w:t>
      </w:r>
      <w:r>
        <w:rPr>
          <w:lang w:val="en-US"/>
        </w:rPr>
        <w:t xml:space="preserve">construct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460895BB"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6E3400">
        <w:rPr>
          <w:lang w:val="en-US"/>
        </w:rPr>
        <w:t>66</w:t>
      </w:r>
      <w:r>
        <w:rPr>
          <w:lang w:val="en-US"/>
        </w:rPr>
        <w:t>.</w:t>
      </w:r>
      <w:r w:rsidR="006E3400">
        <w:rPr>
          <w:lang w:val="en-US"/>
        </w:rPr>
        <w:t>1</w:t>
      </w:r>
      <w:r>
        <w:rPr>
          <w:lang w:val="en-US"/>
        </w:rPr>
        <w:t xml:space="preserve">% are taxed as single person tax units, while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 effectively living alone decreases drastically. </w:t>
      </w:r>
      <w:r w:rsidR="00D05B64">
        <w:rPr>
          <w:lang w:val="en-US"/>
        </w:rPr>
        <w:t>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berschrift2"/>
        <w:rPr>
          <w:lang w:val="en-US"/>
        </w:rPr>
      </w:pPr>
      <w:bookmarkStart w:id="44" w:name="_Toc406505800"/>
      <w:bookmarkStart w:id="45" w:name="_Ref408579088"/>
      <w:r w:rsidRPr="006C3A86">
        <w:rPr>
          <w:lang w:val="en-US"/>
        </w:rPr>
        <w:t>Coverage issues</w:t>
      </w:r>
      <w:bookmarkEnd w:id="44"/>
      <w:bookmarkEnd w:id="45"/>
    </w:p>
    <w:p w14:paraId="10889638" w14:textId="444FD628"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w:t>
      </w:r>
      <w:r w:rsidR="00154023" w:rsidRPr="00154023">
        <w:rPr>
          <w:lang w:val="en-US"/>
        </w:rPr>
        <w:lastRenderedPageBreak/>
        <w:t>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6864E7B8"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76F45C9C" w:rsidR="00236B84" w:rsidRPr="005E7BD6" w:rsidRDefault="00A40C08" w:rsidP="005E7BD6">
      <w:pPr>
        <w:pStyle w:val="berschrift3"/>
        <w:rPr>
          <w:i/>
          <w:lang w:val="en-US"/>
        </w:rPr>
      </w:pPr>
      <w:bookmarkStart w:id="46" w:name="_Toc406505801"/>
      <w:r>
        <w:rPr>
          <w:i/>
          <w:lang w:val="en-US"/>
        </w:rPr>
        <w:t>Superior</w:t>
      </w:r>
      <w:r w:rsidR="00902D03">
        <w:rPr>
          <w:i/>
          <w:lang w:val="en-US"/>
        </w:rPr>
        <w:t xml:space="preserve"> coverage with tax data than with survey data</w:t>
      </w:r>
      <w:bookmarkEnd w:id="46"/>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4CEB551C"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 xml:space="preserve">But </w:t>
      </w:r>
      <w:r w:rsidR="00B04FEA">
        <w:rPr>
          <w:lang w:val="en-US"/>
        </w:rPr>
        <w:t>this</w:t>
      </w:r>
      <w:r w:rsidR="00F44D4C">
        <w:rPr>
          <w:lang w:val="en-US"/>
        </w:rPr>
        <w:t xml:space="preserv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w:t>
      </w:r>
      <w:r w:rsidR="000C7DD6">
        <w:rPr>
          <w:lang w:val="en-US"/>
        </w:rPr>
        <w:lastRenderedPageBreak/>
        <w:t xml:space="preserve">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berschrift3"/>
        <w:rPr>
          <w:i/>
          <w:lang w:val="en-US"/>
        </w:rPr>
      </w:pPr>
      <w:r w:rsidRPr="008E2F97">
        <w:rPr>
          <w:i/>
          <w:lang w:val="en-US"/>
        </w:rPr>
        <w:t xml:space="preserve"> </w:t>
      </w:r>
      <w:bookmarkStart w:id="47" w:name="_Toc406505802"/>
      <w:r>
        <w:rPr>
          <w:i/>
          <w:lang w:val="en-US"/>
        </w:rPr>
        <w:t>Influence of special tax subjects</w:t>
      </w:r>
      <w:bookmarkEnd w:id="47"/>
    </w:p>
    <w:p w14:paraId="7BF7B66A" w14:textId="42F594B9"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 xml:space="preserve">special cases. To test </w:t>
      </w:r>
      <w:r w:rsidR="00676EE6">
        <w:rPr>
          <w:lang w:val="en-US"/>
        </w:rPr>
        <w:t xml:space="preserve">the </w:t>
      </w:r>
      <w:r w:rsidR="00B04FEA">
        <w:rPr>
          <w:lang w:val="en-US"/>
        </w:rPr>
        <w:t xml:space="preserve">influence of 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00497AAC" w:rsidRPr="00497AAC">
        <w:rPr>
          <w:lang w:val="en-US"/>
        </w:rPr>
        <w:t xml:space="preserve"> does 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0E6282B4" w14:textId="3B7A31EE" w:rsidR="00F1209C" w:rsidRPr="00F1209C" w:rsidRDefault="00497AAC" w:rsidP="00F1209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B04FEA">
        <w:rPr>
          <w:lang w:val="en-US"/>
        </w:rPr>
        <w:t>on</w:t>
      </w:r>
      <w:r w:rsidR="008F4037">
        <w:rPr>
          <w:lang w:val="en-US"/>
        </w:rPr>
        <w:t xml:space="preserve">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xml:space="preserve">). </w:t>
      </w:r>
      <w:r w:rsidR="00835FA1">
        <w:rPr>
          <w:lang w:val="en-US"/>
        </w:rPr>
        <w:t>Put simply: the population of special cases 1993/94 hold considerably more tax units with low incomes than does the population of normal cases</w:t>
      </w:r>
      <w:r w:rsidRPr="00497AAC">
        <w:rPr>
          <w:lang w:val="en-US"/>
        </w:rPr>
        <w:t>.  201</w:t>
      </w:r>
      <w:r w:rsidR="004A6F24">
        <w:rPr>
          <w:lang w:val="en-US"/>
        </w:rPr>
        <w:t>1</w:t>
      </w:r>
      <w:r w:rsidRPr="00497AAC">
        <w:rPr>
          <w:lang w:val="en-US"/>
        </w:rPr>
        <w:t xml:space="preserve"> the picture is similar</w:t>
      </w:r>
      <w:r w:rsidR="00D04316">
        <w:rPr>
          <w:lang w:val="en-US"/>
        </w:rPr>
        <w:t>:</w:t>
      </w:r>
      <w:r w:rsidRPr="00497AAC">
        <w:rPr>
          <w:lang w:val="en-US"/>
        </w:rPr>
        <w:t xml:space="preserve"> Special cases appear more frequent around the lower percentiles of the pooled distribution, however 201</w:t>
      </w:r>
      <w:r w:rsidR="004A6F24">
        <w:rPr>
          <w:lang w:val="en-US"/>
        </w:rPr>
        <w:t>1</w:t>
      </w:r>
      <w:r w:rsidRPr="00497AAC">
        <w:rPr>
          <w:lang w:val="en-US"/>
        </w:rPr>
        <w:t xml:space="preserve"> is a more noteworthy effect 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 xml:space="preserve">we can attribute this effect to the top percentiles. </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are </w:t>
      </w:r>
      <w:r w:rsidR="00676EE6">
        <w:rPr>
          <w:lang w:val="en-US"/>
        </w:rPr>
        <w:t xml:space="preserve">individuals who are taxed according to expenditures. More precise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They therefore occur 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gives credibility to the thesis that rich immigrants lead to an increase </w:t>
      </w:r>
      <w:r w:rsidR="00D8426B">
        <w:rPr>
          <w:lang w:val="en-US"/>
        </w:rPr>
        <w:t>of inequality in recent years.</w:t>
      </w:r>
      <w:r w:rsidR="00F1209C">
        <w:rPr>
          <w:lang w:val="en-US"/>
        </w:rPr>
        <w:t xml:space="preserve"> Inequality is also increased with foreign country activity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Common are individuals who moved to or departed from Switzerland and therefore are not liable to taxation for a whole year.</w:t>
      </w:r>
      <w:r w:rsidR="00C26CB0">
        <w:rPr>
          <w:lang w:val="en-US"/>
        </w:rPr>
        <w:t xml:space="preserve"> Their income in Switzerland gets extrapolated to a 12 month income. Therefore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 xml:space="preserve">Lastly foreigners are liable to taxes if they own businesses </w:t>
      </w:r>
    </w:p>
    <w:p w14:paraId="16720A43" w14:textId="6B6D6839" w:rsidR="00F1209C" w:rsidRDefault="00F1209C" w:rsidP="00881D6F">
      <w:pPr>
        <w:rPr>
          <w:lang w:val="en-US"/>
        </w:rPr>
      </w:pPr>
      <w:r w:rsidRPr="00F1209C">
        <w:rPr>
          <w:lang w:val="en-US"/>
        </w:rPr>
        <w:t>establishments</w:t>
      </w:r>
      <w:r>
        <w:rPr>
          <w:lang w:val="en-US"/>
        </w:rPr>
        <w:t xml:space="preserve"> or property</w:t>
      </w:r>
      <w:r w:rsidR="00C26CB0">
        <w:rPr>
          <w:lang w:val="en-US"/>
        </w:rPr>
        <w:t xml:space="preserve"> </w:t>
      </w:r>
      <w:r>
        <w:rPr>
          <w:lang w:val="en-US"/>
        </w:rPr>
        <w:t>in Switzerland. Because these persons only have</w:t>
      </w:r>
      <w:r w:rsidR="00881D6F">
        <w:rPr>
          <w:lang w:val="en-US"/>
        </w:rPr>
        <w:t xml:space="preserve"> to</w:t>
      </w:r>
      <w:r>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Beschriftung"/>
        <w:rPr>
          <w:sz w:val="24"/>
          <w:szCs w:val="24"/>
          <w:lang w:val="en-US"/>
        </w:rPr>
      </w:pPr>
      <w:bookmarkStart w:id="48" w:name="_Ref408824189"/>
      <w:bookmarkStart w:id="49"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48"/>
      <w:r>
        <w:rPr>
          <w:sz w:val="24"/>
          <w:szCs w:val="24"/>
          <w:lang w:val="en-US"/>
        </w:rPr>
        <w:t>: Numbers of taxed normal and special cases 1993/1994 and 2011</w:t>
      </w:r>
      <w:bookmarkEnd w:id="49"/>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FE0A705" w:rsidR="00881D6F" w:rsidRDefault="00F216BD" w:rsidP="00F216BD">
      <w:pPr>
        <w:rPr>
          <w:lang w:val="en-US"/>
        </w:rPr>
      </w:pPr>
      <w:r>
        <w:rPr>
          <w:lang w:val="en-US"/>
        </w:rPr>
        <w:t xml:space="preserve">All in all, special cases are </w:t>
      </w:r>
      <w:r w:rsidR="004710F6">
        <w:rPr>
          <w:lang w:val="en-US"/>
        </w:rPr>
        <w:t xml:space="preserve">natives and foreigners, who’s 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77777777" w:rsidR="00881D6F" w:rsidRPr="00F216BD" w:rsidRDefault="00881D6F" w:rsidP="00881D6F">
      <w:pPr>
        <w:rPr>
          <w:lang w:val="en-US"/>
        </w:rPr>
      </w:pPr>
      <w:r>
        <w:rPr>
          <w:lang w:val="en-US"/>
        </w:rPr>
        <w:lastRenderedPageBreak/>
        <w:t xml:space="preserve">To be clear it has to be mentioned that individuals who are taxed at source are not covered in the tax statistics. These includes migrants, who are liable to taxes in Switzerland but who did not yet receive </w:t>
      </w:r>
    </w:p>
    <w:p w14:paraId="1380D35F" w14:textId="4D98D556" w:rsidR="00881D6F" w:rsidRDefault="00881D6F" w:rsidP="00881D6F">
      <w:pPr>
        <w:rPr>
          <w:lang w:val="en-US"/>
        </w:rPr>
      </w:pPr>
      <w:r>
        <w:rPr>
          <w:lang w:val="en-US"/>
        </w:rPr>
        <w:t>a r</w:t>
      </w:r>
      <w:r w:rsidRPr="00F216BD">
        <w:rPr>
          <w:lang w:val="en-US"/>
        </w:rPr>
        <w:t>esidence permit</w:t>
      </w:r>
      <w:r w:rsidR="004710F6">
        <w:rPr>
          <w:lang w:val="en-US"/>
        </w:rPr>
        <w:t xml:space="preserve"> yet</w:t>
      </w:r>
      <w:r>
        <w:rPr>
          <w:lang w:val="en-US"/>
        </w:rPr>
        <w:t xml:space="preserve">. As this is a very common case and these individuals often stay several years in Switzerland and probably have very diverse incomes it would be interesting to see, how their inclusion would affect the income distribution. Also taxed by source and therefore not included in the tax statistics are individuals who don’t 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6FE9C133" w:rsidR="00455C52" w:rsidRPr="00616B27" w:rsidRDefault="00902D03" w:rsidP="00616B27">
      <w:pPr>
        <w:pStyle w:val="berschrift3"/>
        <w:rPr>
          <w:i/>
          <w:lang w:val="en-US"/>
        </w:rPr>
      </w:pPr>
      <w:bookmarkStart w:id="50" w:name="_Ref405910412"/>
      <w:bookmarkStart w:id="51" w:name="_Toc406505803"/>
      <w:r>
        <w:rPr>
          <w:i/>
          <w:lang w:val="en-US"/>
        </w:rPr>
        <w:t>Influence of non-taxed</w:t>
      </w:r>
      <w:bookmarkEnd w:id="50"/>
      <w:bookmarkEnd w:id="51"/>
    </w:p>
    <w:p w14:paraId="096F9DF3" w14:textId="2DFE1DFF"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7B3D20ED"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unotenzeichen"/>
          <w:lang w:val="en-US"/>
        </w:rPr>
        <w:footnoteReference w:id="13"/>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37E33C2" w:rsidR="006956E1" w:rsidRDefault="006956E1" w:rsidP="001232D9">
      <w:pPr>
        <w:rPr>
          <w:lang w:val="en-US"/>
        </w:rPr>
      </w:pPr>
      <w:r>
        <w:rPr>
          <w:lang w:val="en-US"/>
        </w:rPr>
        <w:t xml:space="preserve">A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statement </w:t>
      </w:r>
      <w:r w:rsidR="00876D58">
        <w:rPr>
          <w:lang w:val="en-US"/>
        </w:rPr>
        <w:t>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07B5421F"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A14ACB">
        <w:rPr>
          <w:lang w:val="en-US"/>
        </w:rPr>
        <w:t>e</w:t>
      </w:r>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743F023D" w14:textId="2760B1AE" w:rsidR="00497AAC" w:rsidRPr="00B36635" w:rsidRDefault="0042665B" w:rsidP="00497AAC">
      <w:pPr>
        <w:pStyle w:val="berschrift1"/>
        <w:rPr>
          <w:lang w:val="en-US"/>
        </w:rPr>
      </w:pPr>
      <w:bookmarkStart w:id="52" w:name="_Toc406505804"/>
      <w:r>
        <w:rPr>
          <w:lang w:val="en-US"/>
        </w:rPr>
        <w:t xml:space="preserve">Summary and </w:t>
      </w:r>
      <w:r w:rsidR="00154023">
        <w:rPr>
          <w:lang w:val="en-US"/>
        </w:rPr>
        <w:t>Conclusion</w:t>
      </w:r>
      <w:bookmarkEnd w:id="52"/>
    </w:p>
    <w:p w14:paraId="4E5BF984" w14:textId="3D2081AA"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w:t>
      </w:r>
      <w:r w:rsidR="00026920">
        <w:rPr>
          <w:rFonts w:ascii="Lucida Sans" w:hAnsi="Lucida Sans"/>
          <w:sz w:val="19"/>
          <w:szCs w:val="19"/>
          <w:lang w:val="en-US"/>
        </w:rPr>
        <w:t>this</w:t>
      </w:r>
      <w:r w:rsidR="00190924">
        <w:rPr>
          <w:rFonts w:ascii="Lucida Sans" w:hAnsi="Lucida Sans"/>
          <w:sz w:val="19"/>
          <w:szCs w:val="19"/>
          <w:lang w:val="en-US"/>
        </w:rPr>
        <w:t xml:space="preserve">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 methodological issues can influence substantial conclusion</w:t>
      </w:r>
      <w:r w:rsidR="009B7C2F">
        <w:rPr>
          <w:rFonts w:ascii="Lucida Sans" w:hAnsi="Lucida Sans"/>
          <w:sz w:val="19"/>
          <w:szCs w:val="19"/>
          <w:lang w:val="en-US"/>
        </w:rPr>
        <w:t>s</w:t>
      </w:r>
      <w:r w:rsidR="00887475">
        <w:rPr>
          <w:rFonts w:ascii="Lucida Sans" w:hAnsi="Lucida Sans"/>
          <w:sz w:val="19"/>
          <w:szCs w:val="19"/>
          <w:lang w:val="en-US"/>
        </w:rPr>
        <w:t>.</w:t>
      </w:r>
    </w:p>
    <w:p w14:paraId="364C892C" w14:textId="4268B5D1" w:rsidR="007E29BC" w:rsidRDefault="007E29BC" w:rsidP="005350F7">
      <w:pPr>
        <w:pStyle w:val="Standard1"/>
        <w:rPr>
          <w:rFonts w:ascii="Lucida Sans" w:hAnsi="Lucida Sans"/>
          <w:sz w:val="19"/>
          <w:szCs w:val="19"/>
          <w:lang w:val="en-US"/>
        </w:rPr>
      </w:pPr>
      <w:r>
        <w:rPr>
          <w:rFonts w:ascii="Lucida Sans" w:hAnsi="Lucida Sans"/>
          <w:sz w:val="19"/>
          <w:szCs w:val="19"/>
          <w:lang w:val="en-US"/>
        </w:rPr>
        <w:lastRenderedPageBreak/>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state of the art </w:t>
      </w:r>
      <w:r w:rsidR="00351473">
        <w:rPr>
          <w:rFonts w:ascii="Lucida Sans" w:hAnsi="Lucida Sans"/>
          <w:sz w:val="19"/>
          <w:szCs w:val="19"/>
          <w:lang w:val="en-US"/>
        </w:rPr>
        <w:t xml:space="preserve">concepts </w:t>
      </w:r>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05BF6942"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unotenzeichen"/>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0A51DD53"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We don’t understand 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w:t>
      </w:r>
      <w:r w:rsidR="00182BEB">
        <w:rPr>
          <w:rFonts w:ascii="Lucida Sans" w:hAnsi="Lucida Sans"/>
          <w:sz w:val="19"/>
          <w:szCs w:val="19"/>
          <w:lang w:val="en-US"/>
        </w:rPr>
        <w:lastRenderedPageBreak/>
        <w:t>overestimation of inequality based on taxable income. Compared to the other issues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needed to catch the effect of recent immigration of rich individuals, who get tax privileges by getting taxed according to expenses. </w:t>
      </w:r>
    </w:p>
    <w:p w14:paraId="50A5E082" w14:textId="4BE80959"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07CFAE98"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r w:rsidR="00005884">
        <w:rPr>
          <w:rStyle w:val="Funotenzeichen"/>
          <w:rFonts w:ascii="Lucida Sans" w:hAnsi="Lucida Sans"/>
          <w:sz w:val="19"/>
          <w:szCs w:val="19"/>
          <w:lang w:val="en-US"/>
        </w:rPr>
        <w:footnoteReference w:id="15"/>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Beschriftung"/>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07695006"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Following the estimations of the share of taxed (Dell et al.; 2007)</w:t>
      </w:r>
      <w:r w:rsidR="003B03FD">
        <w:rPr>
          <w:rFonts w:ascii="Lucida Sans" w:hAnsi="Lucida Sans"/>
          <w:sz w:val="19"/>
          <w:szCs w:val="19"/>
          <w:lang w:val="en-US"/>
        </w:rPr>
        <w:t>, data before 1945 covers less than</w:t>
      </w:r>
      <w:r w:rsidR="00E70D2A">
        <w:rPr>
          <w:rFonts w:ascii="Lucida Sans" w:hAnsi="Lucida Sans"/>
          <w:sz w:val="19"/>
          <w:szCs w:val="19"/>
          <w:lang w:val="en-US"/>
        </w:rPr>
        <w:t xml:space="preserve"> half of the population. 1973 and later data includes more than 75% of the Swiss population. Therefore we don’t interpret the time before 1945 and remain </w:t>
      </w:r>
      <w:r w:rsidR="003B03FD">
        <w:rPr>
          <w:rFonts w:ascii="Lucida Sans" w:hAnsi="Lucida Sans"/>
          <w:sz w:val="19"/>
          <w:szCs w:val="19"/>
          <w:lang w:val="en-US"/>
        </w:rPr>
        <w:t xml:space="preserve">rather </w:t>
      </w:r>
      <w:r w:rsidR="00E70D2A">
        <w:rPr>
          <w:rFonts w:ascii="Lucida Sans" w:hAnsi="Lucida Sans"/>
          <w:sz w:val="19"/>
          <w:szCs w:val="19"/>
          <w:lang w:val="en-US"/>
        </w:rPr>
        <w:t>cautious until 1973.</w:t>
      </w:r>
      <w:r w:rsidR="00F72F58">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interpretation is that high income percentiles overproportionally profited from the ec</w:t>
      </w:r>
      <w:bookmarkStart w:id="53" w:name="_GoBack"/>
      <w:bookmarkEnd w:id="53"/>
      <w:r w:rsidR="00CE5BE4" w:rsidRPr="009C0F72">
        <w:rPr>
          <w:rFonts w:ascii="Lucida Sans" w:hAnsi="Lucida Sans"/>
          <w:sz w:val="19"/>
          <w:szCs w:val="19"/>
          <w:lang w:val="en-US"/>
        </w:rPr>
        <w:t>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6560A8AB"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unotenzeichen"/>
          <w:rFonts w:ascii="Lucida Sans" w:hAnsi="Lucida Sans"/>
          <w:i/>
          <w:sz w:val="19"/>
          <w:szCs w:val="19"/>
          <w:lang w:val="en-US"/>
        </w:rPr>
        <w:footnoteReference w:id="16"/>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r w:rsidR="00100231">
        <w:rPr>
          <w:rFonts w:ascii="Lucida Sans" w:hAnsi="Lucida Sans"/>
          <w:sz w:val="19"/>
          <w:szCs w:val="19"/>
          <w:lang w:val="en-US"/>
        </w:rPr>
        <w:t>:</w:t>
      </w:r>
      <w:r w:rsidR="0075707F">
        <w:rPr>
          <w:rFonts w:ascii="Lucida Sans" w:hAnsi="Lucida Sans"/>
          <w:sz w:val="19"/>
          <w:szCs w:val="19"/>
          <w:lang w:val="en-US"/>
        </w:rPr>
        <w:t xml:space="preserve"> the cantons. But budget </w:t>
      </w:r>
      <w:r w:rsidR="00B40657">
        <w:rPr>
          <w:rFonts w:ascii="Lucida Sans" w:hAnsi="Lucida Sans"/>
          <w:sz w:val="19"/>
          <w:szCs w:val="19"/>
          <w:lang w:val="en-US"/>
        </w:rPr>
        <w:t xml:space="preserve">and technological </w:t>
      </w:r>
      <w:r w:rsidR="0075707F">
        <w:rPr>
          <w:rFonts w:ascii="Lucida Sans" w:hAnsi="Lucida Sans"/>
          <w:sz w:val="19"/>
          <w:szCs w:val="19"/>
          <w:lang w:val="en-US"/>
        </w:rPr>
        <w:t xml:space="preserve">restrictions reduce the possibility to archive such data. Furthermore privacy regulations differ on the federal level and sometimes prohibit the use of micro tax data for scientific purpose completely. Hence, for Switzerland it is only possible to get information starting </w:t>
      </w:r>
      <w:r w:rsidR="00100231">
        <w:rPr>
          <w:rFonts w:ascii="Lucida Sans" w:hAnsi="Lucida Sans"/>
          <w:sz w:val="19"/>
          <w:szCs w:val="19"/>
          <w:lang w:val="en-US"/>
        </w:rPr>
        <w:t xml:space="preserve">in the </w:t>
      </w:r>
      <w:r w:rsidR="0075707F">
        <w:rPr>
          <w:rFonts w:ascii="Lucida Sans" w:hAnsi="Lucida Sans"/>
          <w:sz w:val="19"/>
          <w:szCs w:val="19"/>
          <w:lang w:val="en-US"/>
        </w:rPr>
        <w:t>1990i</w:t>
      </w:r>
      <w:r w:rsidR="00100231">
        <w:rPr>
          <w:rFonts w:ascii="Lucida Sans" w:hAnsi="Lucida Sans"/>
          <w:sz w:val="19"/>
          <w:szCs w:val="19"/>
          <w:lang w:val="en-US"/>
        </w:rPr>
        <w:t>e</w:t>
      </w:r>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r w:rsidR="00100231">
        <w:rPr>
          <w:rFonts w:ascii="Lucida Sans" w:hAnsi="Lucida Sans"/>
          <w:sz w:val="19"/>
          <w:szCs w:val="19"/>
          <w:lang w:val="en-US"/>
        </w:rPr>
        <w:t>are</w:t>
      </w:r>
      <w:r w:rsidR="0075707F">
        <w:rPr>
          <w:rFonts w:ascii="Lucida Sans" w:hAnsi="Lucida Sans"/>
          <w:sz w:val="19"/>
          <w:szCs w:val="19"/>
          <w:lang w:val="en-US"/>
        </w:rPr>
        <w:t xml:space="preserve"> therefore the source with the longest </w:t>
      </w:r>
      <w:r w:rsidR="00100231">
        <w:rPr>
          <w:rFonts w:ascii="Lucida Sans" w:hAnsi="Lucida Sans"/>
          <w:sz w:val="19"/>
          <w:szCs w:val="19"/>
          <w:lang w:val="en-US"/>
        </w:rPr>
        <w:t>record</w:t>
      </w:r>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54" w:name="_Toc406505805"/>
      <w:r w:rsidRPr="00511D21">
        <w:lastRenderedPageBreak/>
        <w:t>Literaturverzeichnis</w:t>
      </w:r>
      <w:bookmarkEnd w:id="54"/>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Gornick &amp; M. Jäntti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Bethlehem, J., Cobben, F., &amp; Schouten,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Brandolini, A., &amp; Smeeding,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Brülhart, M. (n.d.). Proposal Sinergia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Smeeding, T. M. (1988). </w:t>
      </w:r>
      <w:r w:rsidRPr="00542029">
        <w:rPr>
          <w:rFonts w:ascii="Times New Roman" w:eastAsia="Times New Roman" w:hAnsi="Times New Roman"/>
          <w:sz w:val="24"/>
          <w:szCs w:val="24"/>
          <w:lang w:val="en-US"/>
        </w:rPr>
        <w:t xml:space="preserve">Equivalence Scales, Well-Being, Inequality, and Poverty: Sensitivity Estimates Across Ten Countries Using the </w:t>
      </w:r>
      <w:r w:rsidRPr="00542029">
        <w:rPr>
          <w:rFonts w:ascii="Times New Roman" w:eastAsia="Times New Roman" w:hAnsi="Times New Roman"/>
          <w:sz w:val="24"/>
          <w:szCs w:val="24"/>
          <w:lang w:val="en-US"/>
        </w:rPr>
        <w:lastRenderedPageBreak/>
        <w:t xml:space="preserve">Luxembourg Income Study (lis)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Maio,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Gornick, J. C., &amp; Jäntti.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Grabka,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Handcock, M., &amp; Morris, M. (1999). </w:t>
      </w:r>
      <w:r w:rsidRPr="00542029">
        <w:rPr>
          <w:rFonts w:ascii="Times New Roman" w:eastAsia="Times New Roman" w:hAnsi="Times New Roman"/>
          <w:i/>
          <w:iCs/>
          <w:sz w:val="24"/>
          <w:szCs w:val="24"/>
          <w:lang w:val="en-US"/>
        </w:rPr>
        <w:t>Relative Distribution Methods in the Social Sciences (Statistics for Social Science and Behavorial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Hao, L., &amp; Naiman,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Labour Organisation (ILO). (n.d.). </w:t>
      </w:r>
      <w:r w:rsidRPr="00542029">
        <w:rPr>
          <w:rFonts w:ascii="Times New Roman" w:eastAsia="Times New Roman" w:hAnsi="Times New Roman"/>
          <w:i/>
          <w:iCs/>
          <w:sz w:val="24"/>
          <w:szCs w:val="24"/>
          <w:lang w:val="en-US"/>
        </w:rPr>
        <w:t>Final report of the 17th International Conference of Labour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Kolm, S.-C., &amp; others. (1969). The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Korinek, A., Mistiaen, J. A., &amp; Ravallion,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The Economic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Modetta,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F7801B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rPr>
        <w:t xml:space="preserve">Müller, A., &amp; Schoch, T. (2014). </w:t>
      </w:r>
      <w:r w:rsidRPr="009E5AF2">
        <w:rPr>
          <w:rFonts w:ascii="Times New Roman" w:eastAsia="Times New Roman" w:hAnsi="Times New Roman"/>
          <w:i/>
          <w:iCs/>
          <w:sz w:val="24"/>
          <w:szCs w:val="24"/>
        </w:rPr>
        <w:t>Vermögenslage der privaten Haushalte</w:t>
      </w:r>
      <w:r w:rsidRPr="009E5AF2">
        <w:rPr>
          <w:rFonts w:ascii="Times New Roman" w:eastAsia="Times New Roman" w:hAnsi="Times New Roman"/>
          <w:sz w:val="24"/>
          <w:szCs w:val="24"/>
        </w:rPr>
        <w:t xml:space="preserve">. </w:t>
      </w:r>
      <w:r w:rsidRPr="00542029">
        <w:rPr>
          <w:rFonts w:ascii="Times New Roman" w:eastAsia="Times New Roman" w:hAnsi="Times New Roman"/>
          <w:sz w:val="24"/>
          <w:szCs w:val="24"/>
          <w:lang w:val="en-US"/>
        </w:rPr>
        <w:t>Neuchatel: Bundesamt für Statistik (BFS).</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Saez,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Salverda, W., Nolan, B., Checchi, D., Marx, I., McKnight, A., &amp; Toth,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Särndal, C.-E., Swensson, B., &amp; Wretman,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Shorrocks, A., &amp; Slottje,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Stiglitz,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4"/>
      <w:footerReference w:type="default" r:id="rId15"/>
      <w:headerReference w:type="first" r:id="rId16"/>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44D6D" w14:textId="77777777" w:rsidR="00B20764" w:rsidRDefault="00B20764" w:rsidP="006312E0">
      <w:pPr>
        <w:spacing w:line="240" w:lineRule="auto"/>
      </w:pPr>
      <w:r>
        <w:separator/>
      </w:r>
    </w:p>
  </w:endnote>
  <w:endnote w:type="continuationSeparator" w:id="0">
    <w:p w14:paraId="76AEF6BC" w14:textId="77777777" w:rsidR="00B20764" w:rsidRDefault="00B2076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E70D2A" w:rsidRPr="007407D3" w:rsidRDefault="00E70D2A"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E70D2A" w:rsidRPr="003B1648" w:rsidRDefault="00E70D2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B03FD">
                            <w:rPr>
                              <w:noProof/>
                              <w:sz w:val="16"/>
                              <w:szCs w:val="16"/>
                            </w:rPr>
                            <w:t>23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E70D2A" w:rsidRPr="003B1648" w:rsidRDefault="00E70D2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B03FD">
                      <w:rPr>
                        <w:noProof/>
                        <w:sz w:val="16"/>
                        <w:szCs w:val="16"/>
                      </w:rPr>
                      <w:t>23</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58768" w14:textId="77777777" w:rsidR="00B20764" w:rsidRDefault="00B20764" w:rsidP="006312E0">
      <w:pPr>
        <w:spacing w:line="240" w:lineRule="auto"/>
      </w:pPr>
    </w:p>
  </w:footnote>
  <w:footnote w:type="continuationSeparator" w:id="0">
    <w:p w14:paraId="576CDA5A" w14:textId="77777777" w:rsidR="00B20764" w:rsidRDefault="00B20764" w:rsidP="006312E0">
      <w:pPr>
        <w:spacing w:line="240" w:lineRule="auto"/>
      </w:pPr>
      <w:r>
        <w:continuationSeparator/>
      </w:r>
    </w:p>
  </w:footnote>
  <w:footnote w:id="1">
    <w:p w14:paraId="49571FB3" w14:textId="3487E576" w:rsidR="00E70D2A" w:rsidRPr="006A2614" w:rsidRDefault="00E70D2A">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E70D2A" w:rsidRDefault="00E70D2A">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0B45F872" w14:textId="3B9500E6" w:rsidR="00E70D2A" w:rsidRDefault="00E70D2A">
      <w:pPr>
        <w:pStyle w:val="Funotentext"/>
        <w:rPr>
          <w:lang w:val="en-US"/>
        </w:rPr>
      </w:pPr>
      <w:r w:rsidRPr="00763E00">
        <w:rPr>
          <w:lang w:val="en-US"/>
        </w:rPr>
        <w:t>(2)</w:t>
      </w:r>
      <w:r>
        <w:rPr>
          <w:lang w:val="en-US"/>
        </w:rPr>
        <w:t xml:space="preserve"> strong principle of transfers,</w:t>
      </w:r>
    </w:p>
    <w:p w14:paraId="6928CE79" w14:textId="5E5042EE" w:rsidR="00E70D2A" w:rsidRDefault="00E70D2A">
      <w:pPr>
        <w:pStyle w:val="Funotentext"/>
        <w:rPr>
          <w:lang w:val="en-US"/>
        </w:rPr>
      </w:pPr>
      <w:r w:rsidRPr="00763E00">
        <w:rPr>
          <w:lang w:val="en-US"/>
        </w:rPr>
        <w:t xml:space="preserve">(3) scale invariance, </w:t>
      </w:r>
    </w:p>
    <w:p w14:paraId="423D4416" w14:textId="77777777" w:rsidR="00E70D2A" w:rsidRDefault="00E70D2A">
      <w:pPr>
        <w:pStyle w:val="Funotentext"/>
        <w:rPr>
          <w:lang w:val="en-US"/>
        </w:rPr>
      </w:pPr>
      <w:r w:rsidRPr="00763E00">
        <w:rPr>
          <w:lang w:val="en-US"/>
        </w:rPr>
        <w:t xml:space="preserve">(4) the principle of population and </w:t>
      </w:r>
    </w:p>
    <w:p w14:paraId="4A0CADFD" w14:textId="4AE4787F" w:rsidR="00E70D2A" w:rsidRPr="00763E00" w:rsidRDefault="00E70D2A">
      <w:pPr>
        <w:pStyle w:val="Funotentext"/>
        <w:rPr>
          <w:lang w:val="en-US"/>
        </w:rPr>
      </w:pPr>
      <w:r w:rsidRPr="00763E00">
        <w:rPr>
          <w:lang w:val="en-US"/>
        </w:rPr>
        <w:t>(5) Decomposability.</w:t>
      </w:r>
    </w:p>
  </w:footnote>
  <w:footnote w:id="3">
    <w:p w14:paraId="23F29DAE" w14:textId="19236006" w:rsidR="00E70D2A" w:rsidRPr="00406373" w:rsidRDefault="00E70D2A">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302D27B3" w14:textId="151B3EDB" w:rsidR="00E70D2A" w:rsidRPr="006003AB" w:rsidRDefault="00E70D2A" w:rsidP="00FD406E">
      <w:pPr>
        <w:pStyle w:val="Funotentext"/>
        <w:rPr>
          <w:lang w:val="en-US"/>
        </w:rPr>
      </w:pPr>
      <w:r>
        <w:rPr>
          <w:rStyle w:val="Funotenzeichen"/>
        </w:rPr>
        <w:footnoteRef/>
      </w:r>
      <w:r w:rsidRPr="006003AB">
        <w:rPr>
          <w:lang w:val="en-US"/>
        </w:rPr>
        <w:t xml:space="preserve"> </w:t>
      </w:r>
      <w:r>
        <w:rPr>
          <w:lang w:val="en-US"/>
        </w:rPr>
        <w:t xml:space="preserve">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4F58C68F" w14:textId="77777777" w:rsidR="00E70D2A" w:rsidRPr="008C2F1A" w:rsidRDefault="00E70D2A" w:rsidP="00FD406E">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537145F1" w:rsidR="00E70D2A" w:rsidRPr="00190B1B" w:rsidRDefault="00E70D2A">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and charitable donations</w:t>
      </w:r>
    </w:p>
  </w:footnote>
  <w:footnote w:id="7">
    <w:p w14:paraId="25AC8419" w14:textId="55D209C8" w:rsidR="00E70D2A" w:rsidRPr="00190B1B" w:rsidRDefault="00E70D2A">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726C0BEE" w14:textId="77777777" w:rsidR="00E70D2A" w:rsidRDefault="00E70D2A" w:rsidP="00C81B23">
      <w:pPr>
        <w:pStyle w:val="Funotentext"/>
        <w:ind w:left="708" w:hanging="708"/>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E70D2A" w:rsidRDefault="00E70D2A" w:rsidP="00C81B23">
      <w:pPr>
        <w:pStyle w:val="Funotentext"/>
        <w:ind w:left="708" w:hanging="708"/>
        <w:rPr>
          <w:lang w:val="en-US"/>
        </w:rPr>
      </w:pPr>
      <w:r>
        <w:rPr>
          <w:lang w:val="en-US"/>
        </w:rPr>
        <w:t>federal taxes, which is a sort of pseudo disposable income, if deductions are understood as obligatory expenses. But  its</w:t>
      </w:r>
    </w:p>
    <w:p w14:paraId="1449DC0D" w14:textId="77777777" w:rsidR="00E70D2A" w:rsidRDefault="00E70D2A" w:rsidP="00C81B23">
      <w:pPr>
        <w:pStyle w:val="Funoten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E70D2A" w:rsidRPr="00190B1B" w:rsidRDefault="00E70D2A" w:rsidP="00C81B23">
      <w:pPr>
        <w:pStyle w:val="Funoten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E70D2A" w:rsidRPr="00783DA9" w:rsidRDefault="00E70D2A">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E70D2A" w:rsidRPr="00497AAC" w:rsidRDefault="00E70D2A"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320EF75C" w14:textId="77777777" w:rsidR="00E70D2A" w:rsidRPr="008B734B" w:rsidRDefault="00E70D2A" w:rsidP="00542029">
      <w:pPr>
        <w:pStyle w:val="Funotentext"/>
        <w:rPr>
          <w:lang w:val="en-US"/>
        </w:rPr>
      </w:pPr>
      <w:r>
        <w:rPr>
          <w:rStyle w:val="Funotenzeichen"/>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E70D2A" w:rsidRPr="007108BA" w:rsidRDefault="00E70D2A">
      <w:pPr>
        <w:pStyle w:val="Funotentext"/>
      </w:pPr>
      <w:r>
        <w:rPr>
          <w:rStyle w:val="Funotenzeichen"/>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AC67833" w14:textId="743E26D6" w:rsidR="00E70D2A" w:rsidRPr="006956E1" w:rsidRDefault="00E70D2A">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6CEC25C9" w:rsidR="00E70D2A" w:rsidRPr="00BD6E58" w:rsidRDefault="00E70D2A">
      <w:pPr>
        <w:pStyle w:val="Funotentext"/>
        <w:rPr>
          <w:lang w:val="en-US"/>
        </w:rPr>
      </w:pPr>
      <w:r>
        <w:rPr>
          <w:rStyle w:val="Funotenzeichen"/>
        </w:rPr>
        <w:footnoteRef/>
      </w:r>
      <w:r w:rsidRPr="00BD6E58">
        <w:rPr>
          <w:lang w:val="en-US"/>
        </w:rPr>
        <w:t xml:space="preserve"> </w:t>
      </w:r>
      <w:r>
        <w:rPr>
          <w:lang w:val="en-US"/>
        </w:rPr>
        <w:t>Difference to the imputed series.</w:t>
      </w:r>
    </w:p>
  </w:footnote>
  <w:footnote w:id="15">
    <w:p w14:paraId="06CD4BE5" w14:textId="636E90F7" w:rsidR="00E70D2A" w:rsidRPr="00005884" w:rsidRDefault="00E70D2A">
      <w:pPr>
        <w:pStyle w:val="Funotentext"/>
        <w:rPr>
          <w:lang w:val="en-US"/>
        </w:rPr>
      </w:pPr>
      <w:r>
        <w:rPr>
          <w:rStyle w:val="Funotenzeichen"/>
        </w:rPr>
        <w:footnoteRef/>
      </w:r>
      <w:r w:rsidRPr="00005884">
        <w:rPr>
          <w:lang w:val="en-US"/>
        </w:rPr>
        <w:t xml:space="preserve"> We don’t show time points </w:t>
      </w:r>
      <w:r>
        <w:rPr>
          <w:lang w:val="en-US"/>
        </w:rPr>
        <w:t xml:space="preserve">for incomes </w:t>
      </w:r>
      <w:r w:rsidRPr="00005884">
        <w:rPr>
          <w:lang w:val="en-US"/>
        </w:rPr>
        <w:t>before</w:t>
      </w:r>
      <w:r>
        <w:rPr>
          <w:lang w:val="en-US"/>
        </w:rPr>
        <w:t xml:space="preserve"> 1943/44 (tax period 1945/46)</w:t>
      </w:r>
      <w:r w:rsidRPr="00005884">
        <w:rPr>
          <w:lang w:val="en-US"/>
        </w:rPr>
        <w:t>, albeit theoretically</w:t>
      </w:r>
      <w:r>
        <w:rPr>
          <w:lang w:val="en-US"/>
        </w:rPr>
        <w:t xml:space="preserve"> information is available, because in this period only small fraction of potential tax units are covered in the tax statistics.</w:t>
      </w:r>
    </w:p>
  </w:footnote>
  <w:footnote w:id="16">
    <w:p w14:paraId="3C3FA50A" w14:textId="3F413147" w:rsidR="00E70D2A" w:rsidRDefault="00E70D2A" w:rsidP="0075707F">
      <w:pPr>
        <w:pStyle w:val="Funotentext"/>
        <w:rPr>
          <w:lang w:val="en-US"/>
        </w:rPr>
      </w:pPr>
      <w:r>
        <w:rPr>
          <w:rStyle w:val="Funotenzeichen"/>
        </w:rPr>
        <w:footnoteRef/>
      </w:r>
      <w:r w:rsidRPr="00A06AD6">
        <w:rPr>
          <w:lang w:val="en-US"/>
        </w:rPr>
        <w:t xml:space="preserve"> </w:t>
      </w:r>
      <w:r>
        <w:fldChar w:fldCharType="begin"/>
      </w:r>
      <w:r w:rsidRPr="008B734B">
        <w:rPr>
          <w:lang w:val="en-US"/>
        </w:rPr>
        <w:instrText xml:space="preserve">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E70D2A" w:rsidRPr="00A06AD6" w:rsidRDefault="00E70D2A" w:rsidP="0075707F">
      <w:pPr>
        <w:pStyle w:val="Funoten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E70D2A" w:rsidRPr="001F1B9C" w:rsidRDefault="00E70D2A"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E70D2A" w:rsidRDefault="00E70D2A"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05884"/>
    <w:rsid w:val="00006923"/>
    <w:rsid w:val="000128C6"/>
    <w:rsid w:val="000179BB"/>
    <w:rsid w:val="00020500"/>
    <w:rsid w:val="00026920"/>
    <w:rsid w:val="00035727"/>
    <w:rsid w:val="000364D6"/>
    <w:rsid w:val="00036871"/>
    <w:rsid w:val="0004114E"/>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65CC1"/>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2F337A"/>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03FD"/>
    <w:rsid w:val="003B1648"/>
    <w:rsid w:val="003B2B0A"/>
    <w:rsid w:val="003B431B"/>
    <w:rsid w:val="003B4332"/>
    <w:rsid w:val="003B5F19"/>
    <w:rsid w:val="003B66F4"/>
    <w:rsid w:val="003C14BB"/>
    <w:rsid w:val="003C7BD0"/>
    <w:rsid w:val="003D4775"/>
    <w:rsid w:val="003D7B55"/>
    <w:rsid w:val="003E0F55"/>
    <w:rsid w:val="003E14BF"/>
    <w:rsid w:val="003E6398"/>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5787F"/>
    <w:rsid w:val="00462CB2"/>
    <w:rsid w:val="00470ED1"/>
    <w:rsid w:val="004710F6"/>
    <w:rsid w:val="00471BDB"/>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2029"/>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3856"/>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6EE6"/>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400"/>
    <w:rsid w:val="006E3ADE"/>
    <w:rsid w:val="006E46AC"/>
    <w:rsid w:val="006E6A93"/>
    <w:rsid w:val="006F4E8F"/>
    <w:rsid w:val="006F7567"/>
    <w:rsid w:val="007008D6"/>
    <w:rsid w:val="007108BA"/>
    <w:rsid w:val="00712BE2"/>
    <w:rsid w:val="00720853"/>
    <w:rsid w:val="00725A05"/>
    <w:rsid w:val="00730698"/>
    <w:rsid w:val="00733867"/>
    <w:rsid w:val="007360C5"/>
    <w:rsid w:val="007407D3"/>
    <w:rsid w:val="00743774"/>
    <w:rsid w:val="0075707F"/>
    <w:rsid w:val="007572D8"/>
    <w:rsid w:val="00761683"/>
    <w:rsid w:val="00763E00"/>
    <w:rsid w:val="007720EF"/>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157D4"/>
    <w:rsid w:val="008215A5"/>
    <w:rsid w:val="00822870"/>
    <w:rsid w:val="00822DA7"/>
    <w:rsid w:val="008334C9"/>
    <w:rsid w:val="008359BB"/>
    <w:rsid w:val="00835FA1"/>
    <w:rsid w:val="00845A7E"/>
    <w:rsid w:val="00846DC4"/>
    <w:rsid w:val="00851D35"/>
    <w:rsid w:val="008528B7"/>
    <w:rsid w:val="00860C48"/>
    <w:rsid w:val="0086512F"/>
    <w:rsid w:val="00865714"/>
    <w:rsid w:val="00871EEF"/>
    <w:rsid w:val="00876D58"/>
    <w:rsid w:val="00881D6F"/>
    <w:rsid w:val="0088351B"/>
    <w:rsid w:val="00887475"/>
    <w:rsid w:val="0088753A"/>
    <w:rsid w:val="008913B8"/>
    <w:rsid w:val="00894E5B"/>
    <w:rsid w:val="008950D0"/>
    <w:rsid w:val="0089798D"/>
    <w:rsid w:val="008A1B90"/>
    <w:rsid w:val="008A23C4"/>
    <w:rsid w:val="008A44AD"/>
    <w:rsid w:val="008B2031"/>
    <w:rsid w:val="008B6910"/>
    <w:rsid w:val="008B734B"/>
    <w:rsid w:val="008C20AA"/>
    <w:rsid w:val="008C2F1A"/>
    <w:rsid w:val="008D21A3"/>
    <w:rsid w:val="008D3A9F"/>
    <w:rsid w:val="008D61F6"/>
    <w:rsid w:val="008E19F9"/>
    <w:rsid w:val="008E2F97"/>
    <w:rsid w:val="008F2D88"/>
    <w:rsid w:val="008F4037"/>
    <w:rsid w:val="008F5BBC"/>
    <w:rsid w:val="00902218"/>
    <w:rsid w:val="00902D03"/>
    <w:rsid w:val="00912ED7"/>
    <w:rsid w:val="00912FE0"/>
    <w:rsid w:val="009161C4"/>
    <w:rsid w:val="00932C5C"/>
    <w:rsid w:val="0093695E"/>
    <w:rsid w:val="00937AFD"/>
    <w:rsid w:val="00941937"/>
    <w:rsid w:val="0094253E"/>
    <w:rsid w:val="009436BB"/>
    <w:rsid w:val="00945DA0"/>
    <w:rsid w:val="00951E7C"/>
    <w:rsid w:val="00953A3D"/>
    <w:rsid w:val="009546FD"/>
    <w:rsid w:val="009577BF"/>
    <w:rsid w:val="0096162E"/>
    <w:rsid w:val="009722A6"/>
    <w:rsid w:val="0097311D"/>
    <w:rsid w:val="00980148"/>
    <w:rsid w:val="009801C0"/>
    <w:rsid w:val="00992DB1"/>
    <w:rsid w:val="009A38EF"/>
    <w:rsid w:val="009A592F"/>
    <w:rsid w:val="009A7E4E"/>
    <w:rsid w:val="009B0030"/>
    <w:rsid w:val="009B18B4"/>
    <w:rsid w:val="009B1D7B"/>
    <w:rsid w:val="009B2515"/>
    <w:rsid w:val="009B3063"/>
    <w:rsid w:val="009B7C2F"/>
    <w:rsid w:val="009C0F72"/>
    <w:rsid w:val="009C1459"/>
    <w:rsid w:val="009C31C7"/>
    <w:rsid w:val="009C5D48"/>
    <w:rsid w:val="009C6EF1"/>
    <w:rsid w:val="009D5780"/>
    <w:rsid w:val="009D79DF"/>
    <w:rsid w:val="009E3507"/>
    <w:rsid w:val="009E437A"/>
    <w:rsid w:val="009E5AF2"/>
    <w:rsid w:val="009F17A5"/>
    <w:rsid w:val="009F2467"/>
    <w:rsid w:val="009F5BCC"/>
    <w:rsid w:val="00A00BCD"/>
    <w:rsid w:val="00A02C21"/>
    <w:rsid w:val="00A02D37"/>
    <w:rsid w:val="00A0309C"/>
    <w:rsid w:val="00A04487"/>
    <w:rsid w:val="00A05488"/>
    <w:rsid w:val="00A06AD6"/>
    <w:rsid w:val="00A14ACB"/>
    <w:rsid w:val="00A15967"/>
    <w:rsid w:val="00A2214B"/>
    <w:rsid w:val="00A23BE2"/>
    <w:rsid w:val="00A24E9E"/>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4A8B"/>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5313"/>
    <w:rsid w:val="00AF6366"/>
    <w:rsid w:val="00AF78B9"/>
    <w:rsid w:val="00B001E3"/>
    <w:rsid w:val="00B04FEA"/>
    <w:rsid w:val="00B05E3A"/>
    <w:rsid w:val="00B14648"/>
    <w:rsid w:val="00B20764"/>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6E58"/>
    <w:rsid w:val="00BD7B32"/>
    <w:rsid w:val="00BE27BD"/>
    <w:rsid w:val="00BE44E9"/>
    <w:rsid w:val="00BF2D5F"/>
    <w:rsid w:val="00C12A89"/>
    <w:rsid w:val="00C26CB0"/>
    <w:rsid w:val="00C30550"/>
    <w:rsid w:val="00C453EC"/>
    <w:rsid w:val="00C55687"/>
    <w:rsid w:val="00C60F23"/>
    <w:rsid w:val="00C62E8C"/>
    <w:rsid w:val="00C6727C"/>
    <w:rsid w:val="00C715C7"/>
    <w:rsid w:val="00C73669"/>
    <w:rsid w:val="00C76CFB"/>
    <w:rsid w:val="00C77373"/>
    <w:rsid w:val="00C81B23"/>
    <w:rsid w:val="00C824E0"/>
    <w:rsid w:val="00C92257"/>
    <w:rsid w:val="00C92DCD"/>
    <w:rsid w:val="00C93585"/>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316"/>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426B"/>
    <w:rsid w:val="00D85FDF"/>
    <w:rsid w:val="00DA1130"/>
    <w:rsid w:val="00DA2973"/>
    <w:rsid w:val="00DA2CB4"/>
    <w:rsid w:val="00DA4F15"/>
    <w:rsid w:val="00DA68B5"/>
    <w:rsid w:val="00DB2A9D"/>
    <w:rsid w:val="00DB328E"/>
    <w:rsid w:val="00DB7ED7"/>
    <w:rsid w:val="00DC037E"/>
    <w:rsid w:val="00DC2C92"/>
    <w:rsid w:val="00DC37D8"/>
    <w:rsid w:val="00DC5331"/>
    <w:rsid w:val="00DD064E"/>
    <w:rsid w:val="00DD11C2"/>
    <w:rsid w:val="00DD3A93"/>
    <w:rsid w:val="00DD5282"/>
    <w:rsid w:val="00DE242C"/>
    <w:rsid w:val="00DE39E9"/>
    <w:rsid w:val="00DE67DC"/>
    <w:rsid w:val="00DE7DE7"/>
    <w:rsid w:val="00DF5C40"/>
    <w:rsid w:val="00E05C8B"/>
    <w:rsid w:val="00E07490"/>
    <w:rsid w:val="00E10871"/>
    <w:rsid w:val="00E269DF"/>
    <w:rsid w:val="00E3079F"/>
    <w:rsid w:val="00E33328"/>
    <w:rsid w:val="00E43303"/>
    <w:rsid w:val="00E43329"/>
    <w:rsid w:val="00E43D99"/>
    <w:rsid w:val="00E6465E"/>
    <w:rsid w:val="00E65112"/>
    <w:rsid w:val="00E66771"/>
    <w:rsid w:val="00E70D2A"/>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09C"/>
    <w:rsid w:val="00F12DBE"/>
    <w:rsid w:val="00F172CC"/>
    <w:rsid w:val="00F17D15"/>
    <w:rsid w:val="00F216BD"/>
    <w:rsid w:val="00F21B4B"/>
    <w:rsid w:val="00F36316"/>
    <w:rsid w:val="00F4103D"/>
    <w:rsid w:val="00F44D4C"/>
    <w:rsid w:val="00F471A8"/>
    <w:rsid w:val="00F6130E"/>
    <w:rsid w:val="00F65446"/>
    <w:rsid w:val="00F65C09"/>
    <w:rsid w:val="00F72AE5"/>
    <w:rsid w:val="00F72F58"/>
    <w:rsid w:val="00F8098A"/>
    <w:rsid w:val="00F825B4"/>
    <w:rsid w:val="00F97575"/>
    <w:rsid w:val="00FA3485"/>
    <w:rsid w:val="00FB64F2"/>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E0959DE4-6D1A-4A34-8224-BB4F0419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838318512"/>
        <c:axId val="1838320144"/>
      </c:lineChart>
      <c:catAx>
        <c:axId val="1838318512"/>
        <c:scaling>
          <c:orientation val="minMax"/>
        </c:scaling>
        <c:delete val="0"/>
        <c:axPos val="b"/>
        <c:numFmt formatCode="General" sourceLinked="1"/>
        <c:majorTickMark val="out"/>
        <c:minorTickMark val="none"/>
        <c:tickLblPos val="nextTo"/>
        <c:crossAx val="1838320144"/>
        <c:crosses val="autoZero"/>
        <c:auto val="1"/>
        <c:lblAlgn val="ctr"/>
        <c:lblOffset val="100"/>
        <c:noMultiLvlLbl val="0"/>
      </c:catAx>
      <c:valAx>
        <c:axId val="1838320144"/>
        <c:scaling>
          <c:orientation val="minMax"/>
          <c:max val="0.4"/>
          <c:min val="0.2"/>
        </c:scaling>
        <c:delete val="0"/>
        <c:axPos val="l"/>
        <c:majorGridlines/>
        <c:numFmt formatCode="General" sourceLinked="1"/>
        <c:majorTickMark val="out"/>
        <c:minorTickMark val="none"/>
        <c:tickLblPos val="nextTo"/>
        <c:crossAx val="1838318512"/>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838327760"/>
        <c:axId val="1838329392"/>
      </c:lineChart>
      <c:catAx>
        <c:axId val="1838327760"/>
        <c:scaling>
          <c:orientation val="minMax"/>
        </c:scaling>
        <c:delete val="0"/>
        <c:axPos val="b"/>
        <c:numFmt formatCode="General" sourceLinked="1"/>
        <c:majorTickMark val="out"/>
        <c:minorTickMark val="none"/>
        <c:tickLblPos val="nextTo"/>
        <c:txPr>
          <a:bodyPr rot="-5400000" vert="horz"/>
          <a:lstStyle/>
          <a:p>
            <a:pPr>
              <a:defRPr/>
            </a:pPr>
            <a:endParaRPr lang="de-DE"/>
          </a:p>
        </c:txPr>
        <c:crossAx val="1838329392"/>
        <c:crosses val="autoZero"/>
        <c:auto val="1"/>
        <c:lblAlgn val="ctr"/>
        <c:lblOffset val="100"/>
        <c:noMultiLvlLbl val="0"/>
      </c:catAx>
      <c:valAx>
        <c:axId val="1838329392"/>
        <c:scaling>
          <c:orientation val="minMax"/>
        </c:scaling>
        <c:delete val="0"/>
        <c:axPos val="l"/>
        <c:majorGridlines/>
        <c:numFmt formatCode="General" sourceLinked="1"/>
        <c:majorTickMark val="out"/>
        <c:minorTickMark val="none"/>
        <c:tickLblPos val="nextTo"/>
        <c:crossAx val="183832776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3B726-5265-45DC-9FEA-A2832484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27</Pages>
  <Words>11557</Words>
  <Characters>72815</Characters>
  <Application>Microsoft Office Word</Application>
  <DocSecurity>0</DocSecurity>
  <Lines>606</Lines>
  <Paragraphs>168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2015-01-13T17:10:00Z</dcterms:created>
  <dcterms:modified xsi:type="dcterms:W3CDTF">2015-01-13T17:10:00Z</dcterms:modified>
</cp:coreProperties>
</file>